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72"/>
          <w:szCs w:val="72"/>
        </w:rPr>
        <w:alias w:val="Title"/>
        <w:tag w:val=""/>
        <w:id w:val="878134321"/>
        <w:placeholder>
          <w:docPart w:val="EC59AA0DF1F24426BF88949ABCC97D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EBA6E3" w14:textId="46DA70F6" w:rsidR="006E0CCE" w:rsidRDefault="00B25B16" w:rsidP="00CD2D83">
          <w:pPr>
            <w:pStyle w:val="Title"/>
            <w:jc w:val="right"/>
            <w:rPr>
              <w:sz w:val="72"/>
              <w:szCs w:val="72"/>
            </w:rPr>
          </w:pPr>
          <w:r>
            <w:rPr>
              <w:sz w:val="72"/>
              <w:szCs w:val="72"/>
            </w:rPr>
            <w:t>ECEN 361 Project Status Report</w:t>
          </w:r>
        </w:p>
      </w:sdtContent>
    </w:sdt>
    <w:p w14:paraId="32834DA9" w14:textId="67059A71" w:rsidR="00B25B16" w:rsidRPr="00856EB6" w:rsidRDefault="00AC5A1A" w:rsidP="00B25B16">
      <w:pPr>
        <w:pStyle w:val="Subtitle"/>
        <w:jc w:val="right"/>
      </w:pPr>
      <w:r>
        <w:t>mapping robot</w:t>
      </w:r>
      <w:r w:rsidR="00B25B16">
        <w:t xml:space="preserve"> </w:t>
      </w:r>
      <w:r w:rsidR="00B25B16">
        <w:br/>
      </w:r>
      <w:r>
        <w:t>Trevor Gibb, Adam Foster, Elizabeth Hunter</w:t>
      </w:r>
    </w:p>
    <w:p w14:paraId="2FFB98E3" w14:textId="77777777" w:rsidR="00B25B16" w:rsidRDefault="00B25B16" w:rsidP="00B25B16">
      <w:pPr>
        <w:pStyle w:val="Heading1"/>
      </w:pPr>
      <w:r>
        <w:t>Project Scope</w:t>
      </w:r>
    </w:p>
    <w:p w14:paraId="6225140E" w14:textId="127C70EB" w:rsidR="00B25B16" w:rsidRPr="000C0156" w:rsidRDefault="000C0156" w:rsidP="00B25B16">
      <w:pPr>
        <w:rPr>
          <w:iCs/>
        </w:rPr>
      </w:pPr>
      <w:r w:rsidRPr="000C0156">
        <w:rPr>
          <w:iCs/>
        </w:rPr>
        <w:t>Develop a robot capable of autonomously navigating within a maze using ultrasonic and infrared sensors to avoid obstacles and reach the designated goal.</w:t>
      </w:r>
    </w:p>
    <w:p w14:paraId="43CDC867" w14:textId="26FB67B0" w:rsidR="00B25B16" w:rsidRDefault="00B25B16" w:rsidP="00B25B16">
      <w:pPr>
        <w:pStyle w:val="Heading1"/>
      </w:pPr>
      <w:r>
        <w:t>Schedule</w:t>
      </w:r>
      <w:r w:rsidR="003A7B9E">
        <w:t xml:space="preserve"> and Meeting Attendance</w:t>
      </w:r>
    </w:p>
    <w:p w14:paraId="6A44DFDA" w14:textId="62B7467F" w:rsidR="00F16294" w:rsidRPr="00F16294" w:rsidRDefault="005B3BEA" w:rsidP="00B25B16">
      <w:pPr>
        <w:rPr>
          <w:iCs/>
        </w:rPr>
      </w:pPr>
      <w:r>
        <w:rPr>
          <w:iCs/>
        </w:rPr>
        <w:t>This week, Adam and Trevor met to discuss the navigation algorithm</w:t>
      </w:r>
      <w:r w:rsidR="00751F94">
        <w:rPr>
          <w:iCs/>
        </w:rPr>
        <w:t xml:space="preserve"> and decided on a final idea. </w:t>
      </w:r>
      <w:r>
        <w:rPr>
          <w:iCs/>
        </w:rPr>
        <w:t xml:space="preserve"> </w:t>
      </w:r>
    </w:p>
    <w:p w14:paraId="5A5A64F2" w14:textId="296A85B2" w:rsidR="00B25B16" w:rsidRPr="00B621DE" w:rsidRDefault="00B25B16" w:rsidP="00B621DE">
      <w:pPr>
        <w:pStyle w:val="Heading1"/>
      </w:pPr>
      <w:r>
        <w:t>Derived Requirements</w:t>
      </w:r>
    </w:p>
    <w:p w14:paraId="699E549B" w14:textId="03A66B19" w:rsidR="00B25B16" w:rsidRDefault="00B25B16" w:rsidP="003A7B9E">
      <w:pPr>
        <w:pStyle w:val="Heading2"/>
      </w:pPr>
      <w:r>
        <w:t>General Requirements</w:t>
      </w:r>
    </w:p>
    <w:p w14:paraId="08214C98" w14:textId="0A4F7C1A" w:rsidR="00B422A7" w:rsidRDefault="00B422A7" w:rsidP="00B422A7">
      <w:pPr>
        <w:pStyle w:val="ListParagraph"/>
        <w:numPr>
          <w:ilvl w:val="0"/>
          <w:numId w:val="1"/>
        </w:numPr>
      </w:pPr>
      <w:r>
        <w:t xml:space="preserve">Program a robot </w:t>
      </w:r>
      <w:r w:rsidR="005C5C9F">
        <w:t xml:space="preserve">to autonomously navigate </w:t>
      </w:r>
      <w:r>
        <w:t>a maze using ultrasonic wave</w:t>
      </w:r>
      <w:r w:rsidR="007C5BBF">
        <w:t xml:space="preserve"> technology</w:t>
      </w:r>
    </w:p>
    <w:p w14:paraId="32955A89" w14:textId="6637BF78" w:rsidR="00DC6B0D" w:rsidRPr="00AF04FF" w:rsidRDefault="00DC6B0D" w:rsidP="00B422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device </w:t>
      </w:r>
      <w:r w:rsidR="00B2068B">
        <w:rPr>
          <w:rFonts w:ascii="Segoe UI" w:hAnsi="Segoe UI" w:cs="Segoe UI"/>
          <w:color w:val="0D0D0D"/>
          <w:shd w:val="clear" w:color="auto" w:fill="FFFFFF"/>
        </w:rPr>
        <w:t>shall</w:t>
      </w:r>
      <w:r>
        <w:rPr>
          <w:rFonts w:ascii="Segoe UI" w:hAnsi="Segoe UI" w:cs="Segoe UI"/>
          <w:color w:val="0D0D0D"/>
          <w:shd w:val="clear" w:color="auto" w:fill="FFFFFF"/>
        </w:rPr>
        <w:t xml:space="preserve"> demonstrate reliable and accurate navigation through the maze, </w:t>
      </w:r>
      <w:r w:rsidR="009770BE">
        <w:rPr>
          <w:rFonts w:ascii="Segoe UI" w:hAnsi="Segoe UI" w:cs="Segoe UI"/>
          <w:color w:val="0D0D0D"/>
          <w:shd w:val="clear" w:color="auto" w:fill="FFFFFF"/>
        </w:rPr>
        <w:t>successfully navigating the maze each time</w:t>
      </w:r>
    </w:p>
    <w:p w14:paraId="3963A422" w14:textId="7B7849C3" w:rsidR="00AF04FF" w:rsidRPr="00B422A7" w:rsidRDefault="00AF04FF" w:rsidP="00B422A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device </w:t>
      </w:r>
      <w:r w:rsidR="00B2068B">
        <w:rPr>
          <w:rFonts w:ascii="Segoe UI" w:hAnsi="Segoe UI" w:cs="Segoe UI"/>
          <w:color w:val="0D0D0D"/>
          <w:shd w:val="clear" w:color="auto" w:fill="FFFFFF"/>
        </w:rPr>
        <w:t>shall</w:t>
      </w:r>
      <w:r>
        <w:rPr>
          <w:rFonts w:ascii="Segoe UI" w:hAnsi="Segoe UI" w:cs="Segoe UI"/>
          <w:color w:val="0D0D0D"/>
          <w:shd w:val="clear" w:color="auto" w:fill="FFFFFF"/>
        </w:rPr>
        <w:t xml:space="preserve"> be compact and lightweight </w:t>
      </w:r>
    </w:p>
    <w:p w14:paraId="57FA66B2" w14:textId="1543F5E9" w:rsidR="00B25B16" w:rsidRDefault="00B25B16" w:rsidP="003A7B9E">
      <w:pPr>
        <w:pStyle w:val="Heading2"/>
      </w:pPr>
      <w:r>
        <w:t>Interface Requirements</w:t>
      </w:r>
    </w:p>
    <w:p w14:paraId="33AA2D2A" w14:textId="7BDB86C3" w:rsidR="003378B8" w:rsidRDefault="003378B8" w:rsidP="003378B8">
      <w:pPr>
        <w:pStyle w:val="ListParagraph"/>
        <w:numPr>
          <w:ilvl w:val="0"/>
          <w:numId w:val="1"/>
        </w:numPr>
      </w:pPr>
      <w:r>
        <w:t xml:space="preserve">The user will press a button </w:t>
      </w:r>
      <w:r w:rsidR="00016C37">
        <w:t xml:space="preserve">on the front of the vehicle to start the </w:t>
      </w:r>
      <w:r w:rsidR="002225F6">
        <w:t xml:space="preserve">navigation </w:t>
      </w:r>
      <w:r w:rsidR="00016C37">
        <w:t>process. The vehicle will detect when the maze has been finished automatically.</w:t>
      </w:r>
    </w:p>
    <w:p w14:paraId="569D59C5" w14:textId="3D2B37B0" w:rsidR="00947BC5" w:rsidRPr="003378B8" w:rsidRDefault="00947BC5" w:rsidP="003378B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device may use communication interfaces such as Bluetooth </w:t>
      </w:r>
      <w:r w:rsidR="004D75E3">
        <w:rPr>
          <w:rFonts w:ascii="Segoe UI" w:hAnsi="Segoe UI" w:cs="Segoe UI"/>
          <w:color w:val="0D0D0D"/>
          <w:shd w:val="clear" w:color="auto" w:fill="FFFFFF"/>
        </w:rPr>
        <w:t xml:space="preserve">for </w:t>
      </w:r>
      <w:r>
        <w:rPr>
          <w:rFonts w:ascii="Segoe UI" w:hAnsi="Segoe UI" w:cs="Segoe UI"/>
          <w:color w:val="0D0D0D"/>
          <w:shd w:val="clear" w:color="auto" w:fill="FFFFFF"/>
        </w:rPr>
        <w:t>data exchange with external devices</w:t>
      </w:r>
    </w:p>
    <w:p w14:paraId="3C5296E3" w14:textId="6B3DAF27" w:rsidR="00882BD9" w:rsidRDefault="00B25B16" w:rsidP="003A7B9E">
      <w:pPr>
        <w:pStyle w:val="Heading2"/>
      </w:pPr>
      <w:r>
        <w:t>Functional Requirements</w:t>
      </w:r>
    </w:p>
    <w:p w14:paraId="2AD26AB0" w14:textId="77777777" w:rsidR="00F24753" w:rsidRDefault="00F24753" w:rsidP="00F24753">
      <w:pPr>
        <w:pStyle w:val="ListParagraph"/>
        <w:numPr>
          <w:ilvl w:val="0"/>
          <w:numId w:val="1"/>
        </w:numPr>
      </w:pPr>
      <w:r>
        <w:t>The device should be able to detect obstacles in its path using ultrasonic sensors.</w:t>
      </w:r>
    </w:p>
    <w:p w14:paraId="6553A825" w14:textId="03E3A0D3" w:rsidR="00F24753" w:rsidRDefault="00F24753" w:rsidP="00F24753">
      <w:pPr>
        <w:pStyle w:val="ListParagraph"/>
        <w:numPr>
          <w:ilvl w:val="0"/>
          <w:numId w:val="1"/>
        </w:numPr>
      </w:pPr>
      <w:r>
        <w:t>It should autonomously navigate around obstacles to reach its destination</w:t>
      </w:r>
    </w:p>
    <w:p w14:paraId="5444D879" w14:textId="707CEED7" w:rsidR="00F24753" w:rsidRDefault="00F24753" w:rsidP="00F24753">
      <w:pPr>
        <w:pStyle w:val="ListParagraph"/>
        <w:numPr>
          <w:ilvl w:val="0"/>
          <w:numId w:val="1"/>
        </w:numPr>
      </w:pPr>
      <w:r>
        <w:t>The device should create a map of the maze as it navigates</w:t>
      </w:r>
    </w:p>
    <w:p w14:paraId="703188C6" w14:textId="76021CB4" w:rsidR="00F24753" w:rsidRDefault="00F24753" w:rsidP="00F24753">
      <w:pPr>
        <w:pStyle w:val="ListParagraph"/>
        <w:numPr>
          <w:ilvl w:val="0"/>
          <w:numId w:val="1"/>
        </w:numPr>
      </w:pPr>
      <w:r>
        <w:t xml:space="preserve">It </w:t>
      </w:r>
      <w:r w:rsidR="00B2068B">
        <w:t>shall</w:t>
      </w:r>
      <w:r>
        <w:t xml:space="preserve"> be able to determine its current position within the maze</w:t>
      </w:r>
    </w:p>
    <w:p w14:paraId="2D63A4A4" w14:textId="76F5FE44" w:rsidR="00923139" w:rsidRPr="00F24753" w:rsidRDefault="00F24753" w:rsidP="0092313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It </w:t>
      </w:r>
      <w:r w:rsidR="00B2068B">
        <w:rPr>
          <w:rFonts w:ascii="Segoe UI" w:hAnsi="Segoe UI" w:cs="Segoe UI"/>
          <w:color w:val="0D0D0D"/>
          <w:shd w:val="clear" w:color="auto" w:fill="FFFFFF"/>
        </w:rPr>
        <w:t xml:space="preserve">shall </w:t>
      </w:r>
      <w:r>
        <w:rPr>
          <w:rFonts w:ascii="Segoe UI" w:hAnsi="Segoe UI" w:cs="Segoe UI"/>
          <w:color w:val="0D0D0D"/>
          <w:shd w:val="clear" w:color="auto" w:fill="FFFFFF"/>
        </w:rPr>
        <w:t>adjust its speed and direction based on input from the ultrasonic sensors</w:t>
      </w:r>
    </w:p>
    <w:p w14:paraId="66058B74" w14:textId="7B44C6FF" w:rsidR="00F24753" w:rsidRPr="00E63ABF" w:rsidRDefault="00F24753" w:rsidP="0092313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It </w:t>
      </w:r>
      <w:r w:rsidR="00B2068B">
        <w:rPr>
          <w:rFonts w:ascii="Segoe UI" w:hAnsi="Segoe UI" w:cs="Segoe UI"/>
          <w:color w:val="0D0D0D"/>
          <w:shd w:val="clear" w:color="auto" w:fill="FFFFFF"/>
        </w:rPr>
        <w:t>shall</w:t>
      </w:r>
      <w:r>
        <w:rPr>
          <w:rFonts w:ascii="Segoe UI" w:hAnsi="Segoe UI" w:cs="Segoe UI"/>
          <w:color w:val="0D0D0D"/>
          <w:shd w:val="clear" w:color="auto" w:fill="FFFFFF"/>
        </w:rPr>
        <w:t xml:space="preserve"> handle unexpected situations such as sensor noise</w:t>
      </w:r>
      <w:r w:rsidR="007602AD">
        <w:rPr>
          <w:rFonts w:ascii="Segoe UI" w:hAnsi="Segoe UI" w:cs="Segoe UI"/>
          <w:color w:val="0D0D0D"/>
          <w:shd w:val="clear" w:color="auto" w:fill="FFFFFF"/>
        </w:rPr>
        <w:t xml:space="preserve"> and</w:t>
      </w:r>
      <w:r>
        <w:rPr>
          <w:rFonts w:ascii="Segoe UI" w:hAnsi="Segoe UI" w:cs="Segoe UI"/>
          <w:color w:val="0D0D0D"/>
          <w:shd w:val="clear" w:color="auto" w:fill="FFFFFF"/>
        </w:rPr>
        <w:t xml:space="preserve"> dead ends</w:t>
      </w:r>
    </w:p>
    <w:p w14:paraId="684C4B88" w14:textId="545AB1F5" w:rsidR="00E63ABF" w:rsidRPr="00923139" w:rsidRDefault="00E63ABF" w:rsidP="0092313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It </w:t>
      </w:r>
      <w:r w:rsidR="00B2068B">
        <w:rPr>
          <w:rFonts w:ascii="Segoe UI" w:hAnsi="Segoe UI" w:cs="Segoe UI"/>
          <w:color w:val="0D0D0D"/>
          <w:shd w:val="clear" w:color="auto" w:fill="FFFFFF"/>
        </w:rPr>
        <w:t>shall</w:t>
      </w:r>
      <w:r>
        <w:rPr>
          <w:rFonts w:ascii="Segoe UI" w:hAnsi="Segoe UI" w:cs="Segoe UI"/>
          <w:color w:val="0D0D0D"/>
          <w:shd w:val="clear" w:color="auto" w:fill="FFFFFF"/>
        </w:rPr>
        <w:t xml:space="preserve"> allow the user to start</w:t>
      </w:r>
      <w:r w:rsidR="00457684">
        <w:rPr>
          <w:rFonts w:ascii="Segoe UI" w:hAnsi="Segoe UI" w:cs="Segoe UI"/>
          <w:color w:val="0D0D0D"/>
          <w:shd w:val="clear" w:color="auto" w:fill="FFFFFF"/>
        </w:rPr>
        <w:t xml:space="preserve"> and</w:t>
      </w:r>
      <w:r>
        <w:rPr>
          <w:rFonts w:ascii="Segoe UI" w:hAnsi="Segoe UI" w:cs="Segoe UI"/>
          <w:color w:val="0D0D0D"/>
          <w:shd w:val="clear" w:color="auto" w:fill="FFFFFF"/>
        </w:rPr>
        <w:t xml:space="preserve"> stop</w:t>
      </w:r>
      <w:r w:rsidR="0045768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navigation process easily</w:t>
      </w:r>
    </w:p>
    <w:p w14:paraId="610171F7" w14:textId="77777777" w:rsidR="00B25B16" w:rsidRDefault="00B25B16" w:rsidP="00B25B16">
      <w:pPr>
        <w:pStyle w:val="Heading1"/>
      </w:pPr>
      <w:r>
        <w:lastRenderedPageBreak/>
        <w:t>Hardware Block Diagram</w:t>
      </w:r>
    </w:p>
    <w:p w14:paraId="25076D36" w14:textId="14D7EFA0" w:rsidR="00FE58FA" w:rsidRDefault="00A63BE0" w:rsidP="00B25B16">
      <w:pPr>
        <w:pStyle w:val="Heading1"/>
      </w:pPr>
      <w:r>
        <w:rPr>
          <w:noProof/>
        </w:rPr>
        <w:drawing>
          <wp:inline distT="0" distB="0" distL="0" distR="0" wp14:anchorId="3B107D28" wp14:editId="012FA54A">
            <wp:extent cx="5629275" cy="3419475"/>
            <wp:effectExtent l="0" t="0" r="9525" b="9525"/>
            <wp:docPr id="38022375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3756" name="Picture 1" descr="A diagram of a mach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F6">
        <w:br/>
      </w:r>
    </w:p>
    <w:p w14:paraId="54DF82FE" w14:textId="77777777" w:rsidR="00FE58FA" w:rsidRDefault="00FE58FA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D858A3C" w14:textId="36E39BDF" w:rsidR="00B25B16" w:rsidRDefault="00B25B16" w:rsidP="00B25B16">
      <w:pPr>
        <w:pStyle w:val="Heading1"/>
      </w:pPr>
      <w:r>
        <w:lastRenderedPageBreak/>
        <w:t>Software Block Diagram</w:t>
      </w:r>
    </w:p>
    <w:p w14:paraId="6B4B6CB6" w14:textId="73DC6AE3" w:rsidR="00CD04D1" w:rsidRDefault="00A63BE0" w:rsidP="003635DD">
      <w:pPr>
        <w:pStyle w:val="Heading1"/>
      </w:pPr>
      <w:r>
        <w:rPr>
          <w:noProof/>
        </w:rPr>
        <w:drawing>
          <wp:inline distT="0" distB="0" distL="0" distR="0" wp14:anchorId="69FD69EE" wp14:editId="58A3DC39">
            <wp:extent cx="4676775" cy="2771775"/>
            <wp:effectExtent l="0" t="0" r="9525" b="9525"/>
            <wp:docPr id="110337722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7228" name="Picture 2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64E" w14:textId="34D85BED" w:rsidR="003635DD" w:rsidRDefault="003635DD" w:rsidP="003635DD">
      <w:pPr>
        <w:pStyle w:val="Heading1"/>
      </w:pPr>
      <w:r>
        <w:t>Challenges and Victories</w:t>
      </w:r>
    </w:p>
    <w:p w14:paraId="078031D1" w14:textId="437D4831" w:rsidR="00434BFE" w:rsidRDefault="00013828" w:rsidP="00847E61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Created an idea for a navigation algorithm</w:t>
      </w:r>
    </w:p>
    <w:p w14:paraId="4D11B205" w14:textId="66FD2C35" w:rsidR="004D19D7" w:rsidRDefault="00013828" w:rsidP="00DC1A2A">
      <w:pPr>
        <w:pStyle w:val="ListParagraph"/>
        <w:numPr>
          <w:ilvl w:val="0"/>
          <w:numId w:val="1"/>
        </w:numPr>
        <w:rPr>
          <w:iCs/>
        </w:rPr>
      </w:pPr>
      <w:r w:rsidRPr="004D19D7">
        <w:rPr>
          <w:iCs/>
        </w:rPr>
        <w:t>Established plan to meet in the future to construct maze and test navigation algorithm</w:t>
      </w:r>
    </w:p>
    <w:p w14:paraId="231A88D9" w14:textId="2AFE595A" w:rsidR="004D19D7" w:rsidRPr="004D19D7" w:rsidRDefault="004D19D7" w:rsidP="00DC1A2A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Elizabeth hasn’t attended meetings lately</w:t>
      </w:r>
      <w:r w:rsidR="007331F0">
        <w:rPr>
          <w:iCs/>
        </w:rPr>
        <w:t xml:space="preserve"> and we haven’t heard from her </w:t>
      </w:r>
      <w:r w:rsidR="000936C3">
        <w:rPr>
          <w:iCs/>
        </w:rPr>
        <w:t>for a bit</w:t>
      </w:r>
    </w:p>
    <w:sectPr w:rsidR="004D19D7" w:rsidRPr="004D19D7" w:rsidSect="00E1641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42B87" w14:textId="77777777" w:rsidR="00E16411" w:rsidRDefault="00E16411" w:rsidP="00CD2D83">
      <w:pPr>
        <w:spacing w:after="0" w:line="240" w:lineRule="auto"/>
      </w:pPr>
      <w:r>
        <w:separator/>
      </w:r>
    </w:p>
  </w:endnote>
  <w:endnote w:type="continuationSeparator" w:id="0">
    <w:p w14:paraId="60C07377" w14:textId="77777777" w:rsidR="00E16411" w:rsidRDefault="00E16411" w:rsidP="00C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82C25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0F342D1" wp14:editId="4F572BE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2642" w14:textId="77777777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421488324"/>
                                <w:placeholder>
                                  <w:docPart w:val="98A4194FC5E045A99EAC14F6646F46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55E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  <w:r w:rsidR="00994D66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56EB6" w:rsidRPr="00994D66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BYU Idaho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F342D1" id="Group 155" o:spid="_x0000_s1038" style="position:absolute;margin-left:0;margin-top:0;width:468pt;height:21.6pt;z-index:25166848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+eCqlGQDAACN&#10;CgAADgAAAAAAAAAAAAAAAAAuAgAAZHJzL2Uyb0RvYy54bWxQSwECLQAUAAYACAAAACEAVBB5K9sA&#10;AAAEAQAADwAAAAAAAAAAAAAAAAC+BQAAZHJzL2Rvd25yZXYueG1sUEsFBgAAAAAEAAQA8wAAAMYG&#10;AAAAAA==&#10;">
              <v:rect id="Rectangle 156" o:spid="_x0000_s103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1C32642" w14:textId="77777777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421488324"/>
                          <w:placeholder>
                            <w:docPart w:val="98A4194FC5E045A99EAC14F6646F46F2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55E2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  <w:r w:rsidR="00994D6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56EB6" w:rsidRPr="00994D66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BYU Idaho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D0BD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E3C5745" wp14:editId="4BECD2C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EE20" w14:textId="0E56C9AB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25B16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ECEN 361 Project Status Report</w:t>
                                </w:r>
                              </w:sdtContent>
                            </w:sdt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212823192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75BC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3C5745" id="Group 164" o:spid="_x0000_s1041" style="position:absolute;margin-left:434.8pt;margin-top:0;width:486pt;height:21.6pt;z-index:25167052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B34EE20" w14:textId="0E56C9AB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25B16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ECEN 361 Project Status Report</w:t>
                          </w:r>
                        </w:sdtContent>
                      </w:sdt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212823192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75BC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C5035" w14:textId="77777777" w:rsidR="00E16411" w:rsidRDefault="00E16411" w:rsidP="00CD2D83">
      <w:pPr>
        <w:spacing w:after="0" w:line="240" w:lineRule="auto"/>
      </w:pPr>
      <w:r>
        <w:separator/>
      </w:r>
    </w:p>
  </w:footnote>
  <w:footnote w:type="continuationSeparator" w:id="0">
    <w:p w14:paraId="55AA729C" w14:textId="77777777" w:rsidR="00E16411" w:rsidRDefault="00E16411" w:rsidP="00CD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37AE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0B7295" wp14:editId="083791D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C90E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0B7295" id="Group 158" o:spid="_x0000_s1026" style="position:absolute;margin-left:0;margin-top:0;width:133.9pt;height:80.65pt;z-index:25166643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5FC90E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0E1EC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E2215F" wp14:editId="3C270B8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F49C9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E2215F" id="Group 167" o:spid="_x0000_s1032" style="position:absolute;margin-left:82.7pt;margin-top:0;width:133.9pt;height:80.65pt;z-index:2516643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a66ac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0BF49C9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9571D"/>
    <w:multiLevelType w:val="hybridMultilevel"/>
    <w:tmpl w:val="E214C44A"/>
    <w:lvl w:ilvl="0" w:tplc="066EF4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94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6"/>
    <w:rsid w:val="00013828"/>
    <w:rsid w:val="00016C37"/>
    <w:rsid w:val="0004169D"/>
    <w:rsid w:val="00077762"/>
    <w:rsid w:val="000936C3"/>
    <w:rsid w:val="0009395E"/>
    <w:rsid w:val="000A214B"/>
    <w:rsid w:val="000C0156"/>
    <w:rsid w:val="00115507"/>
    <w:rsid w:val="001441F6"/>
    <w:rsid w:val="001A1C6C"/>
    <w:rsid w:val="001D1FC2"/>
    <w:rsid w:val="002225F6"/>
    <w:rsid w:val="00222B9C"/>
    <w:rsid w:val="002E4F98"/>
    <w:rsid w:val="003378B8"/>
    <w:rsid w:val="003635DD"/>
    <w:rsid w:val="003A7B9E"/>
    <w:rsid w:val="003D4E23"/>
    <w:rsid w:val="003D7210"/>
    <w:rsid w:val="00434BFE"/>
    <w:rsid w:val="00442630"/>
    <w:rsid w:val="00457684"/>
    <w:rsid w:val="004A44EB"/>
    <w:rsid w:val="004D19D7"/>
    <w:rsid w:val="004D75E3"/>
    <w:rsid w:val="00587BC9"/>
    <w:rsid w:val="005B3BEA"/>
    <w:rsid w:val="005C5C9F"/>
    <w:rsid w:val="006578B3"/>
    <w:rsid w:val="00671EE8"/>
    <w:rsid w:val="006E0CCE"/>
    <w:rsid w:val="0070664B"/>
    <w:rsid w:val="007331F0"/>
    <w:rsid w:val="00751F94"/>
    <w:rsid w:val="00752390"/>
    <w:rsid w:val="007602AD"/>
    <w:rsid w:val="007C1ECB"/>
    <w:rsid w:val="007C5BBF"/>
    <w:rsid w:val="00841F3F"/>
    <w:rsid w:val="00856EB6"/>
    <w:rsid w:val="00875BC1"/>
    <w:rsid w:val="00882BD9"/>
    <w:rsid w:val="008E1F63"/>
    <w:rsid w:val="00923139"/>
    <w:rsid w:val="00947BC5"/>
    <w:rsid w:val="00967227"/>
    <w:rsid w:val="009770BE"/>
    <w:rsid w:val="009807AA"/>
    <w:rsid w:val="00994D66"/>
    <w:rsid w:val="00A222B9"/>
    <w:rsid w:val="00A63BE0"/>
    <w:rsid w:val="00AA19B9"/>
    <w:rsid w:val="00AC5A1A"/>
    <w:rsid w:val="00AF04FF"/>
    <w:rsid w:val="00B2068B"/>
    <w:rsid w:val="00B25B16"/>
    <w:rsid w:val="00B422A7"/>
    <w:rsid w:val="00B621DE"/>
    <w:rsid w:val="00B63309"/>
    <w:rsid w:val="00B85A2D"/>
    <w:rsid w:val="00C42AF1"/>
    <w:rsid w:val="00C5354F"/>
    <w:rsid w:val="00C673CE"/>
    <w:rsid w:val="00CD04D1"/>
    <w:rsid w:val="00CD2D83"/>
    <w:rsid w:val="00CF6B7A"/>
    <w:rsid w:val="00D07896"/>
    <w:rsid w:val="00D46B14"/>
    <w:rsid w:val="00D55E22"/>
    <w:rsid w:val="00DB625B"/>
    <w:rsid w:val="00DC6B0D"/>
    <w:rsid w:val="00DE44AE"/>
    <w:rsid w:val="00E16411"/>
    <w:rsid w:val="00E324E4"/>
    <w:rsid w:val="00E508E1"/>
    <w:rsid w:val="00E63ABF"/>
    <w:rsid w:val="00E6456F"/>
    <w:rsid w:val="00EB1511"/>
    <w:rsid w:val="00F16294"/>
    <w:rsid w:val="00F24753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34022"/>
  <w15:chartTrackingRefBased/>
  <w15:docId w15:val="{8A212AD3-D5D6-4012-9E88-BC9E9E3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83"/>
  </w:style>
  <w:style w:type="paragraph" w:styleId="Heading1">
    <w:name w:val="heading 1"/>
    <w:basedOn w:val="Normal"/>
    <w:next w:val="Normal"/>
    <w:link w:val="Heading1Char"/>
    <w:uiPriority w:val="9"/>
    <w:qFormat/>
    <w:rsid w:val="00CD2D83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83"/>
  </w:style>
  <w:style w:type="paragraph" w:styleId="Footer">
    <w:name w:val="footer"/>
    <w:basedOn w:val="Normal"/>
    <w:link w:val="Foot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83"/>
  </w:style>
  <w:style w:type="character" w:customStyle="1" w:styleId="Heading1Char">
    <w:name w:val="Heading 1 Char"/>
    <w:basedOn w:val="DefaultParagraphFont"/>
    <w:link w:val="Heading1"/>
    <w:uiPriority w:val="9"/>
    <w:rsid w:val="00CD2D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D8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8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8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D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D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2D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2D83"/>
    <w:rPr>
      <w:b/>
      <w:bCs/>
    </w:rPr>
  </w:style>
  <w:style w:type="character" w:styleId="Emphasis">
    <w:name w:val="Emphasis"/>
    <w:basedOn w:val="DefaultParagraphFont"/>
    <w:uiPriority w:val="20"/>
    <w:qFormat/>
    <w:rsid w:val="00CD2D83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D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2D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D8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D2D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D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D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D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2D83"/>
    <w:rPr>
      <w:color w:val="808080"/>
    </w:rPr>
  </w:style>
  <w:style w:type="paragraph" w:styleId="ListParagraph">
    <w:name w:val="List Paragraph"/>
    <w:basedOn w:val="Normal"/>
    <w:uiPriority w:val="34"/>
    <w:qFormat/>
    <w:rsid w:val="00B4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Career\BYU-I\ECEN%20361\Assignments\NewLabs\BYUI-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59AA0DF1F24426BF88949ABCC97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5958-A08F-4E1D-B876-C4D541A78B83}"/>
      </w:docPartPr>
      <w:docPartBody>
        <w:p w:rsidR="005F5BCA" w:rsidRDefault="00000000">
          <w:pPr>
            <w:pStyle w:val="EC59AA0DF1F24426BF88949ABCC97D5C"/>
          </w:pPr>
          <w:r w:rsidRPr="005848F3">
            <w:rPr>
              <w:rStyle w:val="PlaceholderText"/>
            </w:rPr>
            <w:t>[Title]</w:t>
          </w:r>
        </w:p>
      </w:docPartBody>
    </w:docPart>
    <w:docPart>
      <w:docPartPr>
        <w:name w:val="98A4194FC5E045A99EAC14F6646F4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FDD0-48EE-410F-843C-36DA8123D6B5}"/>
      </w:docPartPr>
      <w:docPartBody>
        <w:p w:rsidR="005F5BCA" w:rsidRDefault="00000000">
          <w:pPr>
            <w:pStyle w:val="98A4194FC5E045A99EAC14F6646F46F2"/>
          </w:pPr>
          <w:r w:rsidRPr="005848F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A5"/>
    <w:rsid w:val="000564F8"/>
    <w:rsid w:val="005F5BCA"/>
    <w:rsid w:val="007223D3"/>
    <w:rsid w:val="007405A0"/>
    <w:rsid w:val="00D601A5"/>
    <w:rsid w:val="00D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59AA0DF1F24426BF88949ABCC97D5C">
    <w:name w:val="EC59AA0DF1F24426BF88949ABCC97D5C"/>
  </w:style>
  <w:style w:type="paragraph" w:customStyle="1" w:styleId="98A4194FC5E045A99EAC14F6646F46F2">
    <w:name w:val="98A4194FC5E045A99EAC14F6646F4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BYUI-LabTemplate</Template>
  <TotalTime>34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361 Project Status Report</vt:lpstr>
    </vt:vector>
  </TitlesOfParts>
  <Company>BYU Idaho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361 Project Status Report</dc:title>
  <dc:subject>ECEN-361</dc:subject>
  <dc:creator>Jonathan Haws</dc:creator>
  <cp:keywords/>
  <dc:description/>
  <cp:lastModifiedBy>Trevor Gibb</cp:lastModifiedBy>
  <cp:revision>8</cp:revision>
  <dcterms:created xsi:type="dcterms:W3CDTF">2024-03-05T05:40:00Z</dcterms:created>
  <dcterms:modified xsi:type="dcterms:W3CDTF">2024-03-17T03:13:00Z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umber">
    <vt:i4>0</vt:i4>
  </property>
</Properties>
</file>