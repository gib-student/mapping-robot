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72"/>
          <w:szCs w:val="72"/>
        </w:rPr>
        <w:alias w:val="Title"/>
        <w:tag w:val=""/>
        <w:id w:val="878134321"/>
        <w:placeholder>
          <w:docPart w:val="931DCFC55E68421A8377905F514930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213E6E1" w14:textId="438E7D94" w:rsidR="006E0CCE" w:rsidRDefault="00DE5B15" w:rsidP="00CD2D83">
          <w:pPr>
            <w:pStyle w:val="Title"/>
            <w:jc w:val="right"/>
            <w:rPr>
              <w:sz w:val="72"/>
              <w:szCs w:val="72"/>
            </w:rPr>
          </w:pPr>
          <w:r w:rsidRPr="00010185">
            <w:rPr>
              <w:sz w:val="72"/>
              <w:szCs w:val="72"/>
            </w:rPr>
            <w:t>ECEN 361 Project Definition</w:t>
          </w:r>
        </w:p>
      </w:sdtContent>
    </w:sdt>
    <w:p w14:paraId="308D359C" w14:textId="4AB1236D" w:rsidR="00856EB6" w:rsidRPr="00856EB6" w:rsidRDefault="00DE5B15" w:rsidP="00856EB6">
      <w:pPr>
        <w:pStyle w:val="Subtitle"/>
        <w:jc w:val="right"/>
      </w:pPr>
      <w:r>
        <w:t>&lt;</w:t>
      </w:r>
      <w:r w:rsidR="004E19F5">
        <w:t>rOOM-mAPPING/ mAZE sOLVING rOBOT</w:t>
      </w:r>
      <w:r>
        <w:t>&gt;</w:t>
      </w:r>
      <w:r>
        <w:br/>
        <w:t>&lt;</w:t>
      </w:r>
      <w:r w:rsidR="004E19F5">
        <w:t>ADAM fOSTER, eLIZABETH hUNTER, jUSTIN oWENS, tREVOR gIBB</w:t>
      </w:r>
      <w:r>
        <w:t>&gt;</w:t>
      </w:r>
    </w:p>
    <w:p w14:paraId="4B3ADB84" w14:textId="77777777" w:rsidR="00DE5B15" w:rsidRDefault="00DE5B15" w:rsidP="00DE5B15">
      <w:pPr>
        <w:pStyle w:val="Heading1"/>
      </w:pPr>
      <w:r>
        <w:t>Project Scope</w:t>
      </w:r>
    </w:p>
    <w:p w14:paraId="2C044493" w14:textId="4A9091F0" w:rsidR="00DE5B15" w:rsidRPr="004D4C13" w:rsidRDefault="003A3B77" w:rsidP="00DE5B15">
      <w:pPr>
        <w:rPr>
          <w:iCs/>
        </w:rPr>
      </w:pPr>
      <w:r w:rsidRPr="004D4C13">
        <w:rPr>
          <w:iCs/>
        </w:rPr>
        <w:t>The project will be a robot on wheels. It will be able to map/see its surroundings to navigate rooms/mazes. Applications could include: rumba, self-driving cars, and military applications.</w:t>
      </w:r>
    </w:p>
    <w:p w14:paraId="0D29424C" w14:textId="77777777" w:rsidR="00DE5B15" w:rsidRPr="00DE5B15" w:rsidRDefault="00DE5B15" w:rsidP="00DE5B15">
      <w:pPr>
        <w:rPr>
          <w:iCs/>
          <w:sz w:val="24"/>
          <w:szCs w:val="24"/>
        </w:rPr>
      </w:pPr>
    </w:p>
    <w:p w14:paraId="3AC78B47" w14:textId="77777777" w:rsidR="00DE5B15" w:rsidRDefault="00DE5B15" w:rsidP="00DE5B15">
      <w:pPr>
        <w:pStyle w:val="Heading1"/>
      </w:pPr>
      <w:r>
        <w:t>Lessons to Learn</w:t>
      </w:r>
    </w:p>
    <w:p w14:paraId="15AC24EA" w14:textId="33C397F4" w:rsidR="00DE5B15" w:rsidRPr="00706935" w:rsidRDefault="003A3B77" w:rsidP="00706935">
      <w:pPr>
        <w:jc w:val="both"/>
        <w:rPr>
          <w:iCs/>
        </w:rPr>
      </w:pPr>
      <w:r w:rsidRPr="00706935">
        <w:rPr>
          <w:iCs/>
        </w:rPr>
        <w:t>The team will learn about ultrasonic sen</w:t>
      </w:r>
      <w:r w:rsidR="007D22DE" w:rsidRPr="00706935">
        <w:rPr>
          <w:iCs/>
        </w:rPr>
        <w:t>sors, motors</w:t>
      </w:r>
      <w:r w:rsidR="000C1D90" w:rsidRPr="00706935">
        <w:rPr>
          <w:iCs/>
        </w:rPr>
        <w:t>, and how to code an Arduino.</w:t>
      </w:r>
    </w:p>
    <w:p w14:paraId="1A647D19" w14:textId="77777777" w:rsidR="00DE5B15" w:rsidRDefault="00DE5B15" w:rsidP="00DE5B15">
      <w:pPr>
        <w:pStyle w:val="Heading1"/>
      </w:pPr>
      <w:r>
        <w:t>Roles and Responsibilities</w:t>
      </w:r>
    </w:p>
    <w:p w14:paraId="1C1FEAD8" w14:textId="71A93957" w:rsidR="00DE5B15" w:rsidRDefault="00DE5B15" w:rsidP="00DE5B15">
      <w:pPr>
        <w:rPr>
          <w:i/>
        </w:rPr>
      </w:pPr>
    </w:p>
    <w:tbl>
      <w:tblPr>
        <w:tblStyle w:val="GridTable4-Accent1"/>
        <w:tblW w:w="9350" w:type="dxa"/>
        <w:tblLayout w:type="fixed"/>
        <w:tblLook w:val="04A0" w:firstRow="1" w:lastRow="0" w:firstColumn="1" w:lastColumn="0" w:noHBand="0" w:noVBand="1"/>
      </w:tblPr>
      <w:tblGrid>
        <w:gridCol w:w="1885"/>
        <w:gridCol w:w="1890"/>
        <w:gridCol w:w="5575"/>
      </w:tblGrid>
      <w:tr w:rsidR="00DE5B15" w14:paraId="5138B6B8" w14:textId="77777777" w:rsidTr="00A94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F81343E" w14:textId="77777777" w:rsidR="00DE5B15" w:rsidRDefault="00DE5B15" w:rsidP="007A289A">
            <w:r>
              <w:t>Role</w:t>
            </w:r>
          </w:p>
        </w:tc>
        <w:tc>
          <w:tcPr>
            <w:tcW w:w="1890" w:type="dxa"/>
          </w:tcPr>
          <w:p w14:paraId="6ABDE4D8" w14:textId="77777777" w:rsidR="00DE5B15" w:rsidRDefault="00DE5B15" w:rsidP="007A2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575" w:type="dxa"/>
          </w:tcPr>
          <w:p w14:paraId="120126C3" w14:textId="77777777" w:rsidR="00DE5B15" w:rsidRDefault="00DE5B15" w:rsidP="007A2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Responsibilities</w:t>
            </w:r>
          </w:p>
        </w:tc>
      </w:tr>
      <w:tr w:rsidR="00DE5B15" w14:paraId="01EC72A3" w14:textId="77777777" w:rsidTr="00A9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7C68D4F" w14:textId="77777777" w:rsidR="00DE5B15" w:rsidRDefault="00DE5B15" w:rsidP="007A289A">
            <w:r>
              <w:t>Team Leader</w:t>
            </w:r>
          </w:p>
        </w:tc>
        <w:tc>
          <w:tcPr>
            <w:tcW w:w="1890" w:type="dxa"/>
          </w:tcPr>
          <w:p w14:paraId="6727C8B8" w14:textId="546B42FD" w:rsidR="00DE5B15" w:rsidRDefault="000C1D90" w:rsidP="007A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Trevor</w:t>
            </w:r>
          </w:p>
        </w:tc>
        <w:tc>
          <w:tcPr>
            <w:tcW w:w="5575" w:type="dxa"/>
          </w:tcPr>
          <w:p w14:paraId="7C4C1D72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Set up project in Monday.com and invite team</w:t>
            </w:r>
          </w:p>
          <w:p w14:paraId="0F12A01E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Manage project tasks in Monday.com</w:t>
            </w:r>
          </w:p>
          <w:p w14:paraId="5895628F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Submits group assignments</w:t>
            </w:r>
          </w:p>
          <w:p w14:paraId="75F2E29C" w14:textId="77777777" w:rsidR="00DE5B15" w:rsidRDefault="00DE5B15" w:rsidP="007A28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Establishes meeting schedule (1-2 times per week)</w:t>
            </w:r>
          </w:p>
        </w:tc>
      </w:tr>
      <w:tr w:rsidR="00DE5B15" w14:paraId="3020E84A" w14:textId="77777777" w:rsidTr="00A9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6F68358" w14:textId="77777777" w:rsidR="00DE5B15" w:rsidRDefault="00DE5B15" w:rsidP="007A289A">
            <w:r>
              <w:t>Hardware Lead</w:t>
            </w:r>
          </w:p>
        </w:tc>
        <w:tc>
          <w:tcPr>
            <w:tcW w:w="1890" w:type="dxa"/>
          </w:tcPr>
          <w:p w14:paraId="1A19C6A7" w14:textId="43D6F6A1" w:rsidR="00DE5B15" w:rsidRDefault="000C1D90" w:rsidP="007A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5575" w:type="dxa"/>
          </w:tcPr>
          <w:p w14:paraId="69E6AC90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Final decision maker on hardware selection</w:t>
            </w:r>
          </w:p>
          <w:p w14:paraId="5176FD7B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Hardware block diagram owner</w:t>
            </w:r>
          </w:p>
          <w:p w14:paraId="5CE74A79" w14:textId="77777777" w:rsidR="00DE5B15" w:rsidRDefault="00DE5B15" w:rsidP="007A28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Gathers necessary hardware (purchase or loan)</w:t>
            </w:r>
          </w:p>
        </w:tc>
      </w:tr>
      <w:tr w:rsidR="00DE5B15" w14:paraId="30DFD6FF" w14:textId="77777777" w:rsidTr="00A9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97C1AAC" w14:textId="77777777" w:rsidR="00DE5B15" w:rsidRDefault="00DE5B15" w:rsidP="007A289A">
            <w:r>
              <w:t>Software Lead</w:t>
            </w:r>
          </w:p>
        </w:tc>
        <w:tc>
          <w:tcPr>
            <w:tcW w:w="1890" w:type="dxa"/>
          </w:tcPr>
          <w:p w14:paraId="291836BE" w14:textId="515555A7" w:rsidR="00DE5B15" w:rsidRDefault="000C1D90" w:rsidP="007A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Elizabeth</w:t>
            </w:r>
          </w:p>
        </w:tc>
        <w:tc>
          <w:tcPr>
            <w:tcW w:w="5575" w:type="dxa"/>
          </w:tcPr>
          <w:p w14:paraId="20F8CD0D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Final decision maker on software architecture</w:t>
            </w:r>
          </w:p>
          <w:p w14:paraId="03DF1DC7" w14:textId="77777777" w:rsidR="00DE5B15" w:rsidRDefault="00DE5B15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Software block diagram owner</w:t>
            </w:r>
          </w:p>
          <w:p w14:paraId="21861BA9" w14:textId="77777777" w:rsidR="00DE5B15" w:rsidRDefault="00DE5B15" w:rsidP="007A28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Set up Git repository and share with team</w:t>
            </w:r>
          </w:p>
        </w:tc>
      </w:tr>
      <w:tr w:rsidR="000C1D90" w14:paraId="565C85E8" w14:textId="77777777" w:rsidTr="00A9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6D472C5" w14:textId="16163453" w:rsidR="000C1D90" w:rsidRDefault="000C1D90" w:rsidP="007A289A">
            <w:r>
              <w:t xml:space="preserve">Additional Team Member </w:t>
            </w:r>
          </w:p>
        </w:tc>
        <w:tc>
          <w:tcPr>
            <w:tcW w:w="1890" w:type="dxa"/>
          </w:tcPr>
          <w:p w14:paraId="4F43D565" w14:textId="0C398796" w:rsidR="000C1D90" w:rsidRDefault="000C1D90" w:rsidP="007A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</w:t>
            </w:r>
          </w:p>
        </w:tc>
        <w:tc>
          <w:tcPr>
            <w:tcW w:w="5575" w:type="dxa"/>
          </w:tcPr>
          <w:p w14:paraId="785E57D5" w14:textId="27193D21" w:rsidR="000C1D90" w:rsidRDefault="000C1D90" w:rsidP="00DE5B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TBD</w:t>
            </w:r>
          </w:p>
        </w:tc>
      </w:tr>
    </w:tbl>
    <w:p w14:paraId="1647BBBF" w14:textId="77777777" w:rsidR="00DE5B15" w:rsidRDefault="00DE5B15" w:rsidP="00DE5B15">
      <w:pPr>
        <w:pStyle w:val="Heading1"/>
      </w:pPr>
      <w:r>
        <w:t>Schedule</w:t>
      </w:r>
    </w:p>
    <w:p w14:paraId="58FA5053" w14:textId="64765D5C" w:rsidR="00DE5B15" w:rsidRDefault="00DE5B15" w:rsidP="00DE5B15">
      <w:pPr>
        <w:rPr>
          <w:i/>
        </w:rPr>
      </w:pPr>
      <w:r>
        <w:rPr>
          <w:i/>
        </w:rPr>
        <w:t>Create initial set of tasks in Monday.com and assign a person and dates and durations. Export main table to Excel and Gantt chart to PDF and turn in with this sheet</w:t>
      </w:r>
      <w:r w:rsidR="00FD03BF">
        <w:rPr>
          <w:i/>
        </w:rPr>
        <w:t>.</w:t>
      </w:r>
    </w:p>
    <w:p w14:paraId="15E85400" w14:textId="77777777" w:rsidR="00DE5B15" w:rsidRDefault="00DE5B15" w:rsidP="00DE5B15">
      <w:pPr>
        <w:pStyle w:val="Heading1"/>
      </w:pPr>
      <w:r>
        <w:lastRenderedPageBreak/>
        <w:t>Derived Requirements</w:t>
      </w:r>
    </w:p>
    <w:p w14:paraId="0CEB414B" w14:textId="77777777" w:rsidR="00DE5B15" w:rsidRDefault="00DE5B15" w:rsidP="00DE5B15">
      <w:pPr>
        <w:rPr>
          <w:i/>
        </w:rPr>
      </w:pPr>
      <w:r>
        <w:rPr>
          <w:i/>
        </w:rPr>
        <w:t>List the requirements for your project. Derived requirements are typically broken down into three categories: general, interface, and functional.</w:t>
      </w:r>
    </w:p>
    <w:p w14:paraId="3834A40D" w14:textId="77777777" w:rsidR="00DE5B15" w:rsidRDefault="00DE5B15" w:rsidP="00DE5B15">
      <w:pPr>
        <w:pStyle w:val="Heading2"/>
      </w:pPr>
      <w:r>
        <w:t>General Requirements</w:t>
      </w:r>
    </w:p>
    <w:p w14:paraId="03F37149" w14:textId="1E898ECD" w:rsidR="00DE5B15" w:rsidRPr="009C4587" w:rsidRDefault="005E2A0A" w:rsidP="00DE5B15">
      <w:pPr>
        <w:rPr>
          <w:iCs/>
        </w:rPr>
      </w:pPr>
      <w:r w:rsidRPr="009C4587">
        <w:rPr>
          <w:iCs/>
        </w:rPr>
        <w:t>Small, less than 10 pounds, and general coding standards.</w:t>
      </w:r>
    </w:p>
    <w:p w14:paraId="6A4FE3AA" w14:textId="77777777" w:rsidR="005E2A0A" w:rsidRPr="005E2A0A" w:rsidRDefault="005E2A0A" w:rsidP="00DE5B15">
      <w:pPr>
        <w:rPr>
          <w:i/>
        </w:rPr>
      </w:pPr>
    </w:p>
    <w:p w14:paraId="7BB7AB8B" w14:textId="77777777" w:rsidR="00DE5B15" w:rsidRDefault="00DE5B15" w:rsidP="00DE5B15">
      <w:pPr>
        <w:pStyle w:val="Heading2"/>
      </w:pPr>
      <w:r>
        <w:t>Interface Requirements</w:t>
      </w:r>
    </w:p>
    <w:p w14:paraId="503CE4A3" w14:textId="0361E481" w:rsidR="00DE5B15" w:rsidRPr="00814732" w:rsidRDefault="005E2A0A" w:rsidP="00DE5B15">
      <w:pPr>
        <w:rPr>
          <w:iCs/>
        </w:rPr>
      </w:pPr>
      <w:r w:rsidRPr="00814732">
        <w:rPr>
          <w:iCs/>
        </w:rPr>
        <w:t>TBD</w:t>
      </w:r>
    </w:p>
    <w:p w14:paraId="32730582" w14:textId="77777777" w:rsidR="00DE5B15" w:rsidRPr="00DE5B15" w:rsidRDefault="00DE5B15" w:rsidP="00DE5B15">
      <w:pPr>
        <w:rPr>
          <w:iCs/>
          <w:sz w:val="24"/>
          <w:szCs w:val="24"/>
        </w:rPr>
      </w:pPr>
    </w:p>
    <w:p w14:paraId="4B1C25D8" w14:textId="77777777" w:rsidR="00DE5B15" w:rsidRDefault="00DE5B15" w:rsidP="00DE5B15">
      <w:pPr>
        <w:pStyle w:val="Heading2"/>
      </w:pPr>
      <w:r>
        <w:t>Functional Requirements</w:t>
      </w:r>
    </w:p>
    <w:p w14:paraId="32361FEC" w14:textId="2DF25A28" w:rsidR="00DE5B15" w:rsidRPr="00814732" w:rsidRDefault="008F18A8" w:rsidP="00DE5B15">
      <w:pPr>
        <w:rPr>
          <w:iCs/>
        </w:rPr>
      </w:pPr>
      <w:r w:rsidRPr="00814732">
        <w:rPr>
          <w:iCs/>
        </w:rPr>
        <w:t>Drive, have a wireless power system, be controlled wirelessly, and process visual data (stretch goal).</w:t>
      </w:r>
    </w:p>
    <w:p w14:paraId="5081CDC2" w14:textId="77777777" w:rsidR="00DE5B15" w:rsidRDefault="00DE5B15" w:rsidP="00DE5B15">
      <w:pPr>
        <w:rPr>
          <w:iCs/>
          <w:sz w:val="24"/>
          <w:szCs w:val="24"/>
        </w:rPr>
      </w:pPr>
    </w:p>
    <w:p w14:paraId="558E1B62" w14:textId="34FF236C" w:rsidR="00C05E1B" w:rsidRDefault="00C05E1B" w:rsidP="00C05E1B">
      <w:pPr>
        <w:pStyle w:val="Heading1"/>
      </w:pPr>
      <w:r>
        <w:t>Hardware Block Diagram</w:t>
      </w:r>
    </w:p>
    <w:p w14:paraId="7A637BB7" w14:textId="7EB6D658" w:rsidR="00C05E1B" w:rsidRPr="0058615D" w:rsidRDefault="008F18A8" w:rsidP="00DE5B15">
      <w:pPr>
        <w:rPr>
          <w:b/>
          <w:bCs/>
          <w:iCs/>
        </w:rPr>
      </w:pPr>
      <w:r w:rsidRPr="0058615D">
        <w:rPr>
          <w:iCs/>
        </w:rPr>
        <w:t>TBD</w:t>
      </w:r>
    </w:p>
    <w:p w14:paraId="111CF3D0" w14:textId="48B6A5D8" w:rsidR="00C05E1B" w:rsidRDefault="00C05E1B" w:rsidP="00C05E1B">
      <w:pPr>
        <w:pStyle w:val="Heading1"/>
      </w:pPr>
      <w:r>
        <w:t>Software Block Diagram</w:t>
      </w:r>
    </w:p>
    <w:p w14:paraId="17A78819" w14:textId="3A6CF30F" w:rsidR="00C05E1B" w:rsidRPr="0058615D" w:rsidRDefault="008F18A8" w:rsidP="00DE5B15">
      <w:pPr>
        <w:rPr>
          <w:iCs/>
          <w:sz w:val="24"/>
          <w:szCs w:val="24"/>
        </w:rPr>
      </w:pPr>
      <w:r w:rsidRPr="0058615D">
        <w:rPr>
          <w:iCs/>
        </w:rPr>
        <w:t>TBD</w:t>
      </w:r>
    </w:p>
    <w:sectPr w:rsidR="00C05E1B" w:rsidRPr="0058615D" w:rsidSect="00745CC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D535" w14:textId="77777777" w:rsidR="00745CC6" w:rsidRDefault="00745CC6" w:rsidP="00CD2D83">
      <w:pPr>
        <w:spacing w:after="0" w:line="240" w:lineRule="auto"/>
      </w:pPr>
      <w:r>
        <w:separator/>
      </w:r>
    </w:p>
  </w:endnote>
  <w:endnote w:type="continuationSeparator" w:id="0">
    <w:p w14:paraId="69F018AE" w14:textId="77777777" w:rsidR="00745CC6" w:rsidRDefault="00745CC6" w:rsidP="00CD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86D3E" w14:textId="77777777" w:rsidR="00CD2D83" w:rsidRDefault="00856EB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06A0AAD" wp14:editId="5F288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A72A0" w14:textId="77777777" w:rsidR="00856EB6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ject"/>
                                <w:tag w:val=""/>
                                <w:id w:val="-421488324"/>
                                <w:placeholder>
                                  <w:docPart w:val="19A7D8E68E3849CB8624241078C863F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D55E2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ECEN-361</w:t>
                                </w:r>
                              </w:sdtContent>
                            </w:sdt>
                            <w:r w:rsidR="00994D66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6EB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| </w:t>
                            </w:r>
                            <w:sdt>
                              <w:sdtPr>
                                <w:rPr>
                                  <w:caps/>
                                  <w:color w:val="4A66AC" w:themeColor="accent1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56EB6" w:rsidRPr="00994D66">
                                  <w:rPr>
                                    <w:caps/>
                                    <w:color w:val="4A66AC" w:themeColor="accent1"/>
                                    <w:sz w:val="20"/>
                                    <w:szCs w:val="20"/>
                                  </w:rPr>
                                  <w:t>BYU Idaho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6A0AAD" id="Group 155" o:spid="_x0000_s1038" style="position:absolute;margin-left:0;margin-top:0;width:468pt;height:21.6pt;z-index:251668480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">
              <v:rect id="Rectangle 156" o:spid="_x0000_s103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40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29A72A0" w14:textId="77777777" w:rsidR="00856EB6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ject"/>
                          <w:tag w:val=""/>
                          <w:id w:val="-421488324"/>
                          <w:placeholder>
                            <w:docPart w:val="19A7D8E68E3849CB8624241078C863F3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D55E22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ECEN-361</w:t>
                          </w:r>
                        </w:sdtContent>
                      </w:sdt>
                      <w:r w:rsidR="00994D66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856EB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| </w:t>
                      </w:r>
                      <w:sdt>
                        <w:sdtPr>
                          <w:rPr>
                            <w:caps/>
                            <w:color w:val="4A66AC" w:themeColor="accent1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856EB6" w:rsidRPr="00994D66">
                            <w:rPr>
                              <w:caps/>
                              <w:color w:val="4A66AC" w:themeColor="accent1"/>
                              <w:sz w:val="20"/>
                              <w:szCs w:val="20"/>
                            </w:rPr>
                            <w:t>BYU Idaho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2C36" w14:textId="77777777" w:rsidR="00CD2D83" w:rsidRDefault="00856EB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1697E61" wp14:editId="372220FC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7009C" w14:textId="79C497AD" w:rsidR="00856EB6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A66AC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5B15">
                                  <w:rPr>
                                    <w:caps/>
                                    <w:color w:val="4A66AC" w:themeColor="accent1"/>
                                    <w:sz w:val="20"/>
                                    <w:szCs w:val="20"/>
                                  </w:rPr>
                                  <w:t>ECEN 361 Project Definition</w:t>
                                </w:r>
                              </w:sdtContent>
                            </w:sdt>
                            <w:r w:rsidR="00856EB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ject"/>
                                <w:tag w:val=""/>
                                <w:id w:val="-212823192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875BC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ECEN-361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697E61" id="Group 164" o:spid="_x0000_s1041" style="position:absolute;margin-left:434.8pt;margin-top:0;width:486pt;height:21.6pt;z-index:25167052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">
              <v:rect id="Rectangle 165" o:spid="_x0000_s1042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43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F87009C" w14:textId="79C497AD" w:rsidR="00856EB6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A66AC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DE5B15">
                            <w:rPr>
                              <w:caps/>
                              <w:color w:val="4A66AC" w:themeColor="accent1"/>
                              <w:sz w:val="20"/>
                              <w:szCs w:val="20"/>
                            </w:rPr>
                            <w:t>ECEN 361 Project Definition</w:t>
                          </w:r>
                        </w:sdtContent>
                      </w:sdt>
                      <w:r w:rsidR="00856EB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ubject"/>
                          <w:tag w:val=""/>
                          <w:id w:val="-212823192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875BC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ECEN-361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9B610" w14:textId="77777777" w:rsidR="00745CC6" w:rsidRDefault="00745CC6" w:rsidP="00CD2D83">
      <w:pPr>
        <w:spacing w:after="0" w:line="240" w:lineRule="auto"/>
      </w:pPr>
      <w:r>
        <w:separator/>
      </w:r>
    </w:p>
  </w:footnote>
  <w:footnote w:type="continuationSeparator" w:id="0">
    <w:p w14:paraId="2E24C5B9" w14:textId="77777777" w:rsidR="00745CC6" w:rsidRDefault="00745CC6" w:rsidP="00CD2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E558D" w14:textId="77777777" w:rsidR="00CD2D83" w:rsidRDefault="00856EB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956BF51" wp14:editId="6FF6598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43E8" w14:textId="77777777" w:rsidR="00856EB6" w:rsidRDefault="00856EB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56BF51" id="Group 158" o:spid="_x0000_s1026" style="position:absolute;margin-left:0;margin-top:0;width:133.9pt;height:80.65pt;z-index:25166643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a66ac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35843E8" w14:textId="77777777" w:rsidR="00856EB6" w:rsidRDefault="00856EB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F2179" w14:textId="77777777" w:rsidR="00CD2D83" w:rsidRDefault="00856EB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8D52E03" wp14:editId="05531C1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9D319" w14:textId="77777777" w:rsidR="00856EB6" w:rsidRDefault="00856EB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D52E03" id="Group 167" o:spid="_x0000_s1032" style="position:absolute;margin-left:82.7pt;margin-top:0;width:133.9pt;height:80.65pt;z-index:25166438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qrCiQUAAIo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">
              <v:group id="Group 168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a66ac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139D319" w14:textId="77777777" w:rsidR="00856EB6" w:rsidRDefault="00856EB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10399"/>
    <w:multiLevelType w:val="multilevel"/>
    <w:tmpl w:val="50D44810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002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15"/>
    <w:rsid w:val="0009395E"/>
    <w:rsid w:val="000C1D90"/>
    <w:rsid w:val="000D60A3"/>
    <w:rsid w:val="001A1C6C"/>
    <w:rsid w:val="00222B9C"/>
    <w:rsid w:val="003A3B77"/>
    <w:rsid w:val="003F46E9"/>
    <w:rsid w:val="00443678"/>
    <w:rsid w:val="004D4C13"/>
    <w:rsid w:val="004E19F5"/>
    <w:rsid w:val="0058615D"/>
    <w:rsid w:val="005E2A0A"/>
    <w:rsid w:val="0063697C"/>
    <w:rsid w:val="006E0CCE"/>
    <w:rsid w:val="00706935"/>
    <w:rsid w:val="00745CC6"/>
    <w:rsid w:val="007D22DE"/>
    <w:rsid w:val="00814732"/>
    <w:rsid w:val="00856EB6"/>
    <w:rsid w:val="00875BC1"/>
    <w:rsid w:val="00882BD9"/>
    <w:rsid w:val="008F18A8"/>
    <w:rsid w:val="00994D66"/>
    <w:rsid w:val="009B46F1"/>
    <w:rsid w:val="009C4587"/>
    <w:rsid w:val="00A9455C"/>
    <w:rsid w:val="00C05E1B"/>
    <w:rsid w:val="00CD2D83"/>
    <w:rsid w:val="00D55E22"/>
    <w:rsid w:val="00DE5B15"/>
    <w:rsid w:val="00E324E4"/>
    <w:rsid w:val="00E622BD"/>
    <w:rsid w:val="00EC4870"/>
    <w:rsid w:val="00EF6A73"/>
    <w:rsid w:val="00FD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9F20A"/>
  <w15:chartTrackingRefBased/>
  <w15:docId w15:val="{0512A542-7FCE-4A01-B340-869E97B0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D83"/>
  </w:style>
  <w:style w:type="paragraph" w:styleId="Heading1">
    <w:name w:val="heading 1"/>
    <w:basedOn w:val="Normal"/>
    <w:next w:val="Normal"/>
    <w:link w:val="Heading1Char"/>
    <w:uiPriority w:val="9"/>
    <w:qFormat/>
    <w:rsid w:val="00CD2D83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D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D83"/>
  </w:style>
  <w:style w:type="paragraph" w:styleId="Footer">
    <w:name w:val="footer"/>
    <w:basedOn w:val="Normal"/>
    <w:link w:val="FooterChar"/>
    <w:uiPriority w:val="99"/>
    <w:unhideWhenUsed/>
    <w:rsid w:val="00C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D83"/>
  </w:style>
  <w:style w:type="character" w:customStyle="1" w:styleId="Heading1Char">
    <w:name w:val="Heading 1 Char"/>
    <w:basedOn w:val="DefaultParagraphFont"/>
    <w:link w:val="Heading1"/>
    <w:uiPriority w:val="9"/>
    <w:rsid w:val="00CD2D8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2D83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D83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D83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D83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D83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D83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D83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D83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2D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2D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D2D8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D8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D8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D2D83"/>
    <w:rPr>
      <w:b/>
      <w:bCs/>
    </w:rPr>
  </w:style>
  <w:style w:type="character" w:styleId="Emphasis">
    <w:name w:val="Emphasis"/>
    <w:basedOn w:val="DefaultParagraphFont"/>
    <w:uiPriority w:val="20"/>
    <w:qFormat/>
    <w:rsid w:val="00CD2D83"/>
    <w:rPr>
      <w:i/>
      <w:iCs/>
      <w:color w:val="000000" w:themeColor="text1"/>
    </w:rPr>
  </w:style>
  <w:style w:type="paragraph" w:styleId="NoSpacing">
    <w:name w:val="No Spacing"/>
    <w:uiPriority w:val="1"/>
    <w:qFormat/>
    <w:rsid w:val="00CD2D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2D8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2D8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D83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D8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D2D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2D83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CD2D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2D8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D2D8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D8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D2D83"/>
    <w:rPr>
      <w:color w:val="808080"/>
    </w:rPr>
  </w:style>
  <w:style w:type="table" w:styleId="GridTable4-Accent3">
    <w:name w:val="Grid Table 4 Accent 3"/>
    <w:basedOn w:val="TableNormal"/>
    <w:uiPriority w:val="49"/>
    <w:rsid w:val="00A9455C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9455C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Career\BYU-I\ECEN%20361\Assignments\NewLabs\BYUI-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1DCFC55E68421A8377905F51493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A3B09-2ADC-4EA2-B3C2-1A1B31A06615}"/>
      </w:docPartPr>
      <w:docPartBody>
        <w:p w:rsidR="000B5CE0" w:rsidRDefault="00000000">
          <w:pPr>
            <w:pStyle w:val="931DCFC55E68421A8377905F51493074"/>
          </w:pPr>
          <w:r w:rsidRPr="005848F3">
            <w:rPr>
              <w:rStyle w:val="PlaceholderText"/>
            </w:rPr>
            <w:t>[Title]</w:t>
          </w:r>
        </w:p>
      </w:docPartBody>
    </w:docPart>
    <w:docPart>
      <w:docPartPr>
        <w:name w:val="19A7D8E68E3849CB8624241078C86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28BF9-90EA-4014-BFAC-657B0A3F2A3C}"/>
      </w:docPartPr>
      <w:docPartBody>
        <w:p w:rsidR="000B5CE0" w:rsidRDefault="00000000">
          <w:pPr>
            <w:pStyle w:val="19A7D8E68E3849CB8624241078C863F3"/>
          </w:pPr>
          <w:r w:rsidRPr="005848F3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F5"/>
    <w:rsid w:val="000B5CE0"/>
    <w:rsid w:val="00415354"/>
    <w:rsid w:val="0042572E"/>
    <w:rsid w:val="006609F5"/>
    <w:rsid w:val="00D4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31DCFC55E68421A8377905F51493074">
    <w:name w:val="931DCFC55E68421A8377905F51493074"/>
  </w:style>
  <w:style w:type="paragraph" w:customStyle="1" w:styleId="19A7D8E68E3849CB8624241078C863F3">
    <w:name w:val="19A7D8E68E3849CB8624241078C86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G:\My Drive\Career\BYU-I\ECEN 361\Assignments\NewLabs\BYUI-LabTemplate.dotx</Template>
  <TotalTime>68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ECEN 361 Project Definition</vt:lpstr>
    </vt:vector>
  </TitlesOfParts>
  <Company>BYU Idaho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ECEN 361 Project Definition</dc:title>
  <dc:subject>ECEN-361</dc:subject>
  <dc:creator>Jonathan Haws</dc:creator>
  <cp:keywords/>
  <dc:description/>
  <cp:lastModifiedBy>Gibb, Trevor</cp:lastModifiedBy>
  <cp:revision>14</cp:revision>
  <dcterms:created xsi:type="dcterms:W3CDTF">2023-08-12T17:15:00Z</dcterms:created>
  <dcterms:modified xsi:type="dcterms:W3CDTF">2024-02-01T16:51:00Z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bNumber">
    <vt:i4>0</vt:i4>
  </property>
</Properties>
</file>